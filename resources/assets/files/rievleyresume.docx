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9" w:type="dxa"/>
        <w:jc w:val="center"/>
        <w:tblLayout w:type="fixed"/>
        <w:tblLook w:val="0000" w:firstRow="0" w:lastRow="0" w:firstColumn="0" w:lastColumn="0" w:noHBand="0" w:noVBand="0"/>
      </w:tblPr>
      <w:tblGrid>
        <w:gridCol w:w="2525"/>
        <w:gridCol w:w="8464"/>
      </w:tblGrid>
      <w:tr w:rsidR="00E706BA" w:rsidTr="006D5E3C">
        <w:trPr>
          <w:trHeight w:val="459"/>
          <w:jc w:val="center"/>
        </w:trPr>
        <w:tc>
          <w:tcPr>
            <w:tcW w:w="2525" w:type="dxa"/>
            <w:vMerge w:val="restart"/>
            <w:tcBorders>
              <w:right w:val="single" w:sz="4" w:space="0" w:color="auto"/>
            </w:tcBorders>
          </w:tcPr>
          <w:p w:rsidR="00E706BA" w:rsidRPr="006D5E3C" w:rsidRDefault="00E706BA" w:rsidP="006D5E3C">
            <w:pPr>
              <w:pStyle w:val="YourName"/>
              <w:jc w:val="left"/>
              <w:rPr>
                <w:sz w:val="40"/>
                <w:szCs w:val="40"/>
              </w:rPr>
            </w:pPr>
            <w:r w:rsidRPr="006D5E3C">
              <w:rPr>
                <w:sz w:val="40"/>
                <w:szCs w:val="40"/>
              </w:rPr>
              <w:t>K</w:t>
            </w:r>
            <w:r w:rsidR="006D5E3C" w:rsidRPr="006D5E3C">
              <w:rPr>
                <w:sz w:val="40"/>
                <w:szCs w:val="40"/>
              </w:rPr>
              <w:t xml:space="preserve">ristin </w:t>
            </w:r>
            <w:r w:rsidRPr="006D5E3C">
              <w:rPr>
                <w:sz w:val="40"/>
                <w:szCs w:val="40"/>
              </w:rPr>
              <w:t>Rievley</w:t>
            </w:r>
          </w:p>
          <w:p w:rsidR="00E706BA" w:rsidRDefault="00E706BA" w:rsidP="009725CB">
            <w:bookmarkStart w:id="0" w:name="_GoBack"/>
            <w:bookmarkEnd w:id="0"/>
          </w:p>
        </w:tc>
        <w:tc>
          <w:tcPr>
            <w:tcW w:w="8464" w:type="dxa"/>
            <w:tcBorders>
              <w:left w:val="single" w:sz="4" w:space="0" w:color="auto"/>
            </w:tcBorders>
          </w:tcPr>
          <w:p w:rsidR="00E706BA" w:rsidRPr="00CD2A6F" w:rsidRDefault="00E706BA" w:rsidP="00FA2A27">
            <w:pPr>
              <w:pStyle w:val="BodyText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Objective</w:t>
            </w:r>
          </w:p>
        </w:tc>
      </w:tr>
      <w:tr w:rsidR="00E706BA" w:rsidRPr="00254782" w:rsidTr="000F65F1">
        <w:trPr>
          <w:trHeight w:val="594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E706BA" w:rsidRPr="00254782" w:rsidRDefault="00E706BA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E706BA" w:rsidRPr="004E1511" w:rsidRDefault="00FF75CC" w:rsidP="00CD2A6F">
            <w:pPr>
              <w:pStyle w:val="BulletedList"/>
              <w:ind w:left="432"/>
            </w:pPr>
            <w:r>
              <w:t>I am seeking an opportunity to be challenged professionally and utilize my skill sets to reach and exceed the expectations of my employers.</w:t>
            </w:r>
          </w:p>
        </w:tc>
      </w:tr>
      <w:tr w:rsidR="00E706BA" w:rsidRPr="00254782" w:rsidTr="006D5E3C">
        <w:trPr>
          <w:trHeight w:val="468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E706BA" w:rsidRPr="00254782" w:rsidRDefault="00E706BA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E706BA" w:rsidRPr="00B858D9" w:rsidRDefault="00E706BA" w:rsidP="00E706BA">
            <w:pPr>
              <w:pStyle w:val="BodyText"/>
            </w:pPr>
            <w:r w:rsidRPr="00CD2A6F">
              <w:rPr>
                <w:rFonts w:ascii="Arial Black" w:hAnsi="Arial Black"/>
                <w:sz w:val="22"/>
                <w:szCs w:val="22"/>
              </w:rPr>
              <w:t>Employment History</w:t>
            </w:r>
          </w:p>
        </w:tc>
      </w:tr>
      <w:tr w:rsidR="00234664" w:rsidTr="000F65F1">
        <w:trPr>
          <w:trHeight w:val="1962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234664" w:rsidRDefault="00234664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234664" w:rsidRPr="00035C13" w:rsidRDefault="00234664" w:rsidP="00234664">
            <w:pPr>
              <w:pStyle w:val="Heading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PHP Developer</w:t>
            </w:r>
          </w:p>
          <w:p w:rsidR="00234664" w:rsidRPr="0032785A" w:rsidRDefault="00234664" w:rsidP="00234664">
            <w:pPr>
              <w:pStyle w:val="BodyText"/>
            </w:pPr>
            <w:r>
              <w:t xml:space="preserve">October 2014 – Present,  </w:t>
            </w:r>
            <w:proofErr w:type="spellStart"/>
            <w:r>
              <w:t>MAgencyLLC</w:t>
            </w:r>
            <w:proofErr w:type="spellEnd"/>
            <w:r>
              <w:t>, College Park, MD</w:t>
            </w:r>
          </w:p>
          <w:p w:rsidR="009B5F76" w:rsidRDefault="009B5F76" w:rsidP="002F5F59">
            <w:pPr>
              <w:pStyle w:val="BulletedList"/>
            </w:pPr>
            <w:r>
              <w:t xml:space="preserve">Developed PHP applications using </w:t>
            </w:r>
            <w:proofErr w:type="spellStart"/>
            <w:r>
              <w:t>Laravel</w:t>
            </w:r>
            <w:proofErr w:type="spellEnd"/>
            <w:r>
              <w:t xml:space="preserve"> Framework and Blade </w:t>
            </w:r>
            <w:proofErr w:type="spellStart"/>
            <w:r>
              <w:t>Templating</w:t>
            </w:r>
            <w:proofErr w:type="spellEnd"/>
          </w:p>
          <w:p w:rsidR="009B5F76" w:rsidRDefault="009B5F76" w:rsidP="002F5F59">
            <w:pPr>
              <w:pStyle w:val="BulletedList"/>
            </w:pPr>
            <w:r>
              <w:t xml:space="preserve">Coding AJAX, JQuery, </w:t>
            </w:r>
            <w:proofErr w:type="spellStart"/>
            <w:r>
              <w:t>Javascript</w:t>
            </w:r>
            <w:proofErr w:type="spellEnd"/>
            <w:r>
              <w:t>, CSS, and HTML</w:t>
            </w:r>
          </w:p>
          <w:p w:rsidR="00234664" w:rsidRDefault="009B5F76" w:rsidP="002F5F59">
            <w:pPr>
              <w:pStyle w:val="BulletedList"/>
            </w:pPr>
            <w:r>
              <w:t>Worked</w:t>
            </w:r>
            <w:r w:rsidR="00234664">
              <w:t xml:space="preserve"> with MYSQL</w:t>
            </w:r>
          </w:p>
          <w:p w:rsidR="00533473" w:rsidRDefault="00533473" w:rsidP="002F5F59">
            <w:pPr>
              <w:pStyle w:val="BulletedList"/>
            </w:pPr>
            <w:r>
              <w:t>Created efficient search queries using SQL</w:t>
            </w:r>
          </w:p>
          <w:p w:rsidR="00234664" w:rsidRDefault="009B5F76" w:rsidP="002F5F59">
            <w:pPr>
              <w:pStyle w:val="BulletedList"/>
            </w:pPr>
            <w:r>
              <w:t>Converted</w:t>
            </w:r>
            <w:r w:rsidR="00234664">
              <w:t xml:space="preserve"> old code to new </w:t>
            </w:r>
            <w:proofErr w:type="spellStart"/>
            <w:r w:rsidR="00234664">
              <w:t>Laravel</w:t>
            </w:r>
            <w:proofErr w:type="spellEnd"/>
            <w:r w:rsidR="00234664">
              <w:t xml:space="preserve"> Standards</w:t>
            </w:r>
          </w:p>
          <w:p w:rsidR="00234664" w:rsidRDefault="009B5F76" w:rsidP="002F5F59">
            <w:pPr>
              <w:pStyle w:val="BulletedList"/>
            </w:pPr>
            <w:r>
              <w:t>Developed</w:t>
            </w:r>
            <w:r w:rsidR="00AA5B14">
              <w:t xml:space="preserve"> a plugin for development maps</w:t>
            </w:r>
            <w:r>
              <w:t xml:space="preserve"> using JQuery</w:t>
            </w:r>
            <w:r w:rsidR="00AA5B14">
              <w:t>.</w:t>
            </w:r>
          </w:p>
          <w:p w:rsidR="00234664" w:rsidRPr="00035C13" w:rsidRDefault="009B5F76" w:rsidP="002F5F59">
            <w:pPr>
              <w:pStyle w:val="BulletedList"/>
              <w:rPr>
                <w:b/>
              </w:rPr>
            </w:pPr>
            <w:r>
              <w:t>Styled new forms using Bootstrap</w:t>
            </w:r>
          </w:p>
        </w:tc>
      </w:tr>
      <w:tr w:rsidR="006F298C" w:rsidTr="006F298C">
        <w:trPr>
          <w:trHeight w:val="45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Pr="00E706BA" w:rsidRDefault="006F298C" w:rsidP="006F298C">
            <w:pPr>
              <w:pStyle w:val="BulletedList"/>
              <w:numPr>
                <w:ilvl w:val="0"/>
                <w:numId w:val="0"/>
              </w:numPr>
              <w:ind w:left="72"/>
            </w:pPr>
            <w:r>
              <w:rPr>
                <w:rFonts w:ascii="Arial Black" w:hAnsi="Arial Black"/>
                <w:sz w:val="22"/>
                <w:szCs w:val="22"/>
              </w:rPr>
              <w:t xml:space="preserve"> Education</w:t>
            </w:r>
          </w:p>
        </w:tc>
      </w:tr>
      <w:tr w:rsidR="006F298C" w:rsidTr="00234664">
        <w:trPr>
          <w:trHeight w:val="459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Default="006F298C" w:rsidP="00234664">
            <w:pPr>
              <w:pStyle w:val="BodyText"/>
              <w:rPr>
                <w:b/>
              </w:rPr>
            </w:pPr>
            <w:r>
              <w:rPr>
                <w:b/>
              </w:rPr>
              <w:t>Bachelor’s Degree in Computer Science – December 2016</w:t>
            </w:r>
          </w:p>
          <w:p w:rsidR="006F298C" w:rsidRDefault="006F298C" w:rsidP="006F298C">
            <w:pPr>
              <w:pStyle w:val="BulletedList"/>
              <w:numPr>
                <w:ilvl w:val="0"/>
                <w:numId w:val="0"/>
              </w:numPr>
              <w:ind w:left="72"/>
              <w:rPr>
                <w:rFonts w:cs="Arial"/>
              </w:rPr>
            </w:pPr>
            <w:r>
              <w:rPr>
                <w:rFonts w:cs="Arial"/>
              </w:rPr>
              <w:t xml:space="preserve">  Harvard University</w:t>
            </w:r>
          </w:p>
          <w:p w:rsidR="00533473" w:rsidRDefault="00533473" w:rsidP="00533473">
            <w:pPr>
              <w:pStyle w:val="BulletedList"/>
              <w:numPr>
                <w:ilvl w:val="0"/>
                <w:numId w:val="24"/>
              </w:numPr>
            </w:pPr>
            <w:r>
              <w:t xml:space="preserve">Used Azure Mobile Services to develop API’s written in </w:t>
            </w:r>
            <w:proofErr w:type="spellStart"/>
            <w:r>
              <w:t>Javascript</w:t>
            </w:r>
            <w:proofErr w:type="spellEnd"/>
            <w:r>
              <w:t xml:space="preserve"> and C#.</w:t>
            </w:r>
          </w:p>
          <w:p w:rsidR="00533473" w:rsidRDefault="00533473" w:rsidP="00533473">
            <w:pPr>
              <w:pStyle w:val="BulletedList"/>
              <w:numPr>
                <w:ilvl w:val="0"/>
                <w:numId w:val="24"/>
              </w:numPr>
            </w:pPr>
            <w:r>
              <w:t>Developed a tic-tac-toe game using C# to run on Windows 8, iPhone, and Android devices.</w:t>
            </w:r>
          </w:p>
          <w:p w:rsidR="00533473" w:rsidRDefault="00533473" w:rsidP="00533473">
            <w:pPr>
              <w:pStyle w:val="BulletedList"/>
              <w:numPr>
                <w:ilvl w:val="0"/>
                <w:numId w:val="24"/>
              </w:numPr>
            </w:pPr>
            <w:r>
              <w:t>Working with XML files.</w:t>
            </w:r>
          </w:p>
        </w:tc>
      </w:tr>
      <w:tr w:rsidR="006F298C" w:rsidTr="006D5E3C">
        <w:trPr>
          <w:trHeight w:val="375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Default="006F298C" w:rsidP="00103BFE">
            <w:pPr>
              <w:pStyle w:val="BodyText"/>
              <w:rPr>
                <w:b/>
              </w:rPr>
            </w:pPr>
            <w:r>
              <w:rPr>
                <w:b/>
              </w:rPr>
              <w:t>Associate of Applied Science in Professional Studies – December 2013</w:t>
            </w:r>
          </w:p>
          <w:p w:rsidR="006F298C" w:rsidRPr="00AC33AD" w:rsidRDefault="006F298C" w:rsidP="00103BFE">
            <w:pPr>
              <w:pStyle w:val="BodyText"/>
              <w:rPr>
                <w:rFonts w:cs="Arial"/>
              </w:rPr>
            </w:pPr>
            <w:r w:rsidRPr="00AC33AD">
              <w:rPr>
                <w:rFonts w:cs="Arial"/>
              </w:rPr>
              <w:t>Chattanooga State Technical Community College</w:t>
            </w:r>
          </w:p>
          <w:p w:rsidR="006F298C" w:rsidRPr="00234664" w:rsidRDefault="006F298C" w:rsidP="00533473">
            <w:pPr>
              <w:pStyle w:val="BodyText"/>
              <w:numPr>
                <w:ilvl w:val="0"/>
                <w:numId w:val="25"/>
              </w:numPr>
              <w:rPr>
                <w:rFonts w:cs="Arial"/>
              </w:rPr>
            </w:pPr>
            <w:r>
              <w:t>Member of Phi Theta Kappa Honor Society</w:t>
            </w:r>
          </w:p>
        </w:tc>
      </w:tr>
      <w:tr w:rsidR="006F298C" w:rsidTr="006D5E3C">
        <w:trPr>
          <w:trHeight w:val="375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Default="006F298C" w:rsidP="00FD542B">
            <w:pPr>
              <w:pStyle w:val="BodyText"/>
              <w:rPr>
                <w:b/>
              </w:rPr>
            </w:pPr>
            <w:r>
              <w:rPr>
                <w:b/>
              </w:rPr>
              <w:t>Associate of Science – May 2009</w:t>
            </w:r>
          </w:p>
          <w:p w:rsidR="006F298C" w:rsidRPr="00AC33AD" w:rsidRDefault="006F298C" w:rsidP="00FD542B">
            <w:pPr>
              <w:pStyle w:val="BodyText"/>
              <w:rPr>
                <w:rFonts w:cs="Arial"/>
              </w:rPr>
            </w:pPr>
            <w:r w:rsidRPr="00AC33AD">
              <w:rPr>
                <w:rFonts w:cs="Arial"/>
              </w:rPr>
              <w:t>Chattanooga State Technical Community College</w:t>
            </w:r>
          </w:p>
          <w:p w:rsidR="006F298C" w:rsidRDefault="006F298C" w:rsidP="00533473">
            <w:pPr>
              <w:pStyle w:val="BodyText"/>
              <w:numPr>
                <w:ilvl w:val="0"/>
                <w:numId w:val="25"/>
              </w:numPr>
              <w:rPr>
                <w:rFonts w:cs="Arial"/>
                <w:b/>
              </w:rPr>
            </w:pPr>
            <w:r>
              <w:rPr>
                <w:rFonts w:cs="Arial"/>
              </w:rPr>
              <w:t>Graduated Cum Laude</w:t>
            </w:r>
          </w:p>
          <w:p w:rsidR="006F298C" w:rsidRPr="00247887" w:rsidRDefault="006F298C" w:rsidP="00533473">
            <w:pPr>
              <w:pStyle w:val="BulletedList"/>
              <w:numPr>
                <w:ilvl w:val="0"/>
                <w:numId w:val="25"/>
              </w:numPr>
              <w:rPr>
                <w:rFonts w:cs="Arial"/>
                <w:b/>
              </w:rPr>
            </w:pPr>
            <w:r>
              <w:t>Member of Phi Theta Kappa Honor Society</w:t>
            </w:r>
          </w:p>
        </w:tc>
      </w:tr>
      <w:tr w:rsidR="006F298C" w:rsidTr="006F298C">
        <w:trPr>
          <w:trHeight w:val="36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  <w:vAlign w:val="center"/>
          </w:tcPr>
          <w:p w:rsidR="006F298C" w:rsidRPr="00103BFE" w:rsidRDefault="006F298C" w:rsidP="006F298C">
            <w:pPr>
              <w:pStyle w:val="BulletedList"/>
              <w:numPr>
                <w:ilvl w:val="0"/>
                <w:numId w:val="0"/>
              </w:numPr>
            </w:pPr>
            <w:r>
              <w:rPr>
                <w:rFonts w:ascii="Arial Black" w:hAnsi="Arial Black"/>
                <w:sz w:val="22"/>
                <w:szCs w:val="22"/>
              </w:rPr>
              <w:t xml:space="preserve">  Technical </w:t>
            </w:r>
            <w:r w:rsidRPr="00247887">
              <w:rPr>
                <w:rFonts w:ascii="Arial Black" w:hAnsi="Arial Black"/>
                <w:sz w:val="22"/>
                <w:szCs w:val="22"/>
              </w:rPr>
              <w:t>Skills</w:t>
            </w:r>
          </w:p>
        </w:tc>
      </w:tr>
      <w:tr w:rsidR="006F298C" w:rsidTr="00370C20">
        <w:trPr>
          <w:trHeight w:val="45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Default="006F298C" w:rsidP="00FA2A27">
            <w:pPr>
              <w:pStyle w:val="BulletedList"/>
              <w:ind w:left="432"/>
            </w:pPr>
            <w:r>
              <w:t xml:space="preserve">Languages: HTML5, CSS3, </w:t>
            </w:r>
            <w:proofErr w:type="spellStart"/>
            <w:r>
              <w:t>Javascript</w:t>
            </w:r>
            <w:proofErr w:type="spellEnd"/>
            <w:r>
              <w:t>, JQuery, PHP, C++, C#, Visual Basic, SQL, AJAX, and Java</w:t>
            </w:r>
          </w:p>
          <w:p w:rsidR="006F298C" w:rsidRDefault="006F298C" w:rsidP="00FA2A27">
            <w:pPr>
              <w:pStyle w:val="BulletedList"/>
              <w:ind w:left="432"/>
            </w:pPr>
            <w:r>
              <w:t>Operating Systems: Windows and Fedora Linux 16</w:t>
            </w:r>
          </w:p>
          <w:p w:rsidR="006F298C" w:rsidRDefault="006F298C" w:rsidP="006F298C">
            <w:pPr>
              <w:pStyle w:val="BulletedList"/>
              <w:ind w:left="432"/>
            </w:pPr>
            <w:r>
              <w:t xml:space="preserve">Frameworks: </w:t>
            </w:r>
            <w:proofErr w:type="spellStart"/>
            <w:r>
              <w:t>Laravel</w:t>
            </w:r>
            <w:proofErr w:type="spellEnd"/>
          </w:p>
          <w:p w:rsidR="006F298C" w:rsidRDefault="006F298C" w:rsidP="006F298C">
            <w:pPr>
              <w:pStyle w:val="BulletedList"/>
              <w:ind w:left="432"/>
            </w:pPr>
            <w:r>
              <w:t>Servers: WAMP, Ubuntu</w:t>
            </w:r>
          </w:p>
          <w:p w:rsidR="006F298C" w:rsidRDefault="006F298C" w:rsidP="00E706BA">
            <w:pPr>
              <w:pStyle w:val="BulletedList"/>
              <w:ind w:left="432"/>
            </w:pPr>
            <w:r>
              <w:t>Installed Fedora Linux 16</w:t>
            </w:r>
          </w:p>
          <w:p w:rsidR="006F298C" w:rsidRPr="00AA5B14" w:rsidRDefault="006F298C" w:rsidP="006F298C">
            <w:pPr>
              <w:pStyle w:val="BulletedList"/>
              <w:ind w:left="432"/>
            </w:pPr>
            <w:r w:rsidRPr="00E706BA">
              <w:rPr>
                <w:rFonts w:cs="Arial"/>
              </w:rPr>
              <w:t xml:space="preserve">Installed </w:t>
            </w:r>
            <w:proofErr w:type="spellStart"/>
            <w:r w:rsidRPr="00E706BA">
              <w:rPr>
                <w:rFonts w:cs="Arial"/>
              </w:rPr>
              <w:t>Monodeveloper</w:t>
            </w:r>
            <w:proofErr w:type="spellEnd"/>
            <w:r w:rsidRPr="00E706BA">
              <w:rPr>
                <w:rFonts w:cs="Arial"/>
              </w:rPr>
              <w:t xml:space="preserve"> and </w:t>
            </w:r>
            <w:proofErr w:type="spellStart"/>
            <w:r w:rsidRPr="00E706BA">
              <w:rPr>
                <w:rFonts w:cs="Arial"/>
              </w:rPr>
              <w:t>Codeblocks</w:t>
            </w:r>
            <w:proofErr w:type="spellEnd"/>
            <w:r w:rsidRPr="00E706BA">
              <w:rPr>
                <w:rFonts w:cs="Arial"/>
              </w:rPr>
              <w:t xml:space="preserve"> IDEs on Linux Platform</w:t>
            </w:r>
          </w:p>
          <w:p w:rsidR="00AA5B14" w:rsidRPr="00BF4546" w:rsidRDefault="00AA5B14" w:rsidP="006F298C">
            <w:pPr>
              <w:pStyle w:val="BulletedList"/>
              <w:ind w:left="432"/>
            </w:pPr>
            <w:r>
              <w:rPr>
                <w:rFonts w:cs="Arial"/>
              </w:rPr>
              <w:t>Microsoft Azure Mobile Services</w:t>
            </w:r>
          </w:p>
        </w:tc>
      </w:tr>
      <w:tr w:rsidR="006F298C" w:rsidTr="00092D0A">
        <w:trPr>
          <w:trHeight w:val="15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Pr="00AC33AD" w:rsidRDefault="006F298C" w:rsidP="006F298C">
            <w:pPr>
              <w:pStyle w:val="BulletedList"/>
              <w:numPr>
                <w:ilvl w:val="0"/>
                <w:numId w:val="0"/>
              </w:numPr>
              <w:ind w:left="72"/>
            </w:pPr>
          </w:p>
        </w:tc>
      </w:tr>
      <w:tr w:rsidR="006F298C" w:rsidTr="00234664">
        <w:trPr>
          <w:trHeight w:val="45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Pr="00E706BA" w:rsidRDefault="006F298C" w:rsidP="00234664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6F298C" w:rsidTr="009567BF">
        <w:trPr>
          <w:trHeight w:val="540"/>
          <w:jc w:val="center"/>
        </w:trPr>
        <w:tc>
          <w:tcPr>
            <w:tcW w:w="2525" w:type="dxa"/>
            <w:vMerge/>
            <w:tcBorders>
              <w:right w:val="single" w:sz="4" w:space="0" w:color="auto"/>
            </w:tcBorders>
          </w:tcPr>
          <w:p w:rsidR="006F298C" w:rsidRDefault="006F298C" w:rsidP="00FA2A27"/>
        </w:tc>
        <w:tc>
          <w:tcPr>
            <w:tcW w:w="8464" w:type="dxa"/>
            <w:tcBorders>
              <w:left w:val="single" w:sz="4" w:space="0" w:color="auto"/>
            </w:tcBorders>
          </w:tcPr>
          <w:p w:rsidR="006F298C" w:rsidRPr="003641D4" w:rsidRDefault="006F298C" w:rsidP="00234664">
            <w:pPr>
              <w:pStyle w:val="BodyText"/>
              <w:ind w:left="0"/>
            </w:pPr>
          </w:p>
        </w:tc>
      </w:tr>
    </w:tbl>
    <w:p w:rsidR="00FA2A27" w:rsidRDefault="00FA2A27" w:rsidP="00234664"/>
    <w:sectPr w:rsidR="00FA2A27" w:rsidSect="006D5E3C">
      <w:headerReference w:type="first" r:id="rId8"/>
      <w:pgSz w:w="12240" w:h="15840"/>
      <w:pgMar w:top="720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BF" w:rsidRDefault="000D3ABF">
      <w:r>
        <w:separator/>
      </w:r>
    </w:p>
  </w:endnote>
  <w:endnote w:type="continuationSeparator" w:id="0">
    <w:p w:rsidR="000D3ABF" w:rsidRDefault="000D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listo MT"/>
    <w:panose1 w:val="02040503050406030204"/>
    <w:charset w:val="00"/>
    <w:family w:val="roman"/>
    <w:notTrueType/>
    <w:pitch w:val="default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BF" w:rsidRDefault="000D3ABF">
      <w:r>
        <w:separator/>
      </w:r>
    </w:p>
  </w:footnote>
  <w:footnote w:type="continuationSeparator" w:id="0">
    <w:p w:rsidR="000D3ABF" w:rsidRDefault="000D3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E80FB5"/>
    <w:multiLevelType w:val="hybridMultilevel"/>
    <w:tmpl w:val="7CD80668"/>
    <w:lvl w:ilvl="0" w:tplc="5FE674CA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0571D59"/>
    <w:multiLevelType w:val="hybridMultilevel"/>
    <w:tmpl w:val="1DCA17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9211FF"/>
    <w:multiLevelType w:val="hybridMultilevel"/>
    <w:tmpl w:val="C3BCAD26"/>
    <w:lvl w:ilvl="0" w:tplc="2FF4206A">
      <w:start w:val="1"/>
      <w:numFmt w:val="bullet"/>
      <w:lvlText w:val=""/>
      <w:lvlJc w:val="left"/>
      <w:pPr>
        <w:ind w:left="0" w:firstLine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3">
    <w:nsid w:val="1F884CB8"/>
    <w:multiLevelType w:val="hybridMultilevel"/>
    <w:tmpl w:val="E21A88EC"/>
    <w:lvl w:ilvl="0" w:tplc="5FE674CA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>
    <w:nsid w:val="2D7C39E5"/>
    <w:multiLevelType w:val="hybridMultilevel"/>
    <w:tmpl w:val="53DC821E"/>
    <w:lvl w:ilvl="0" w:tplc="50BEE8EC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>
    <w:nsid w:val="3A783CB0"/>
    <w:multiLevelType w:val="hybridMultilevel"/>
    <w:tmpl w:val="8B526A1A"/>
    <w:lvl w:ilvl="0" w:tplc="6CDA4F7A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4890069D"/>
    <w:multiLevelType w:val="hybridMultilevel"/>
    <w:tmpl w:val="565A3660"/>
    <w:lvl w:ilvl="0" w:tplc="5FE674CA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>
    <w:nsid w:val="49AE5341"/>
    <w:multiLevelType w:val="hybridMultilevel"/>
    <w:tmpl w:val="749C037E"/>
    <w:lvl w:ilvl="0" w:tplc="EBBC44FA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84E75"/>
    <w:multiLevelType w:val="hybridMultilevel"/>
    <w:tmpl w:val="2BC214FC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3536B62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75E501A"/>
    <w:multiLevelType w:val="hybridMultilevel"/>
    <w:tmpl w:val="405EE21E"/>
    <w:lvl w:ilvl="0" w:tplc="3B4A0528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1">
    <w:nsid w:val="6F8D4E35"/>
    <w:multiLevelType w:val="hybridMultilevel"/>
    <w:tmpl w:val="48987950"/>
    <w:lvl w:ilvl="0" w:tplc="AAECA520">
      <w:start w:val="1"/>
      <w:numFmt w:val="bullet"/>
      <w:lvlText w:val=""/>
      <w:lvlJc w:val="left"/>
      <w:pPr>
        <w:ind w:left="518" w:hanging="3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22">
    <w:nsid w:val="71B50B7C"/>
    <w:multiLevelType w:val="hybridMultilevel"/>
    <w:tmpl w:val="EA52E53E"/>
    <w:lvl w:ilvl="0" w:tplc="048259F2">
      <w:start w:val="1"/>
      <w:numFmt w:val="bullet"/>
      <w:lvlText w:val=""/>
      <w:lvlJc w:val="left"/>
      <w:pPr>
        <w:ind w:left="446" w:hanging="23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>
    <w:nsid w:val="7ADD3D21"/>
    <w:multiLevelType w:val="hybridMultilevel"/>
    <w:tmpl w:val="0944C37E"/>
    <w:lvl w:ilvl="0" w:tplc="CD4A1892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23"/>
  </w:num>
  <w:num w:numId="17">
    <w:abstractNumId w:val="15"/>
  </w:num>
  <w:num w:numId="18">
    <w:abstractNumId w:val="16"/>
  </w:num>
  <w:num w:numId="19">
    <w:abstractNumId w:val="14"/>
  </w:num>
  <w:num w:numId="20">
    <w:abstractNumId w:val="20"/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17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6F"/>
    <w:rsid w:val="000240FF"/>
    <w:rsid w:val="00035C13"/>
    <w:rsid w:val="000477D6"/>
    <w:rsid w:val="0005123D"/>
    <w:rsid w:val="000552FD"/>
    <w:rsid w:val="000D3ABF"/>
    <w:rsid w:val="000F4FCF"/>
    <w:rsid w:val="000F65F1"/>
    <w:rsid w:val="00103BFE"/>
    <w:rsid w:val="00105DD8"/>
    <w:rsid w:val="00106702"/>
    <w:rsid w:val="0015338E"/>
    <w:rsid w:val="00193CB5"/>
    <w:rsid w:val="001E4493"/>
    <w:rsid w:val="001E5314"/>
    <w:rsid w:val="00213DCB"/>
    <w:rsid w:val="00234664"/>
    <w:rsid w:val="002426B0"/>
    <w:rsid w:val="00247887"/>
    <w:rsid w:val="00255D4C"/>
    <w:rsid w:val="00290A37"/>
    <w:rsid w:val="002C20B8"/>
    <w:rsid w:val="002E7C0B"/>
    <w:rsid w:val="002F5F59"/>
    <w:rsid w:val="00340513"/>
    <w:rsid w:val="0037024C"/>
    <w:rsid w:val="003A2BF3"/>
    <w:rsid w:val="003A3659"/>
    <w:rsid w:val="003C700A"/>
    <w:rsid w:val="004D6002"/>
    <w:rsid w:val="004D7763"/>
    <w:rsid w:val="004E2AA5"/>
    <w:rsid w:val="004E58EE"/>
    <w:rsid w:val="004F1A3A"/>
    <w:rsid w:val="004F5FBF"/>
    <w:rsid w:val="0051581C"/>
    <w:rsid w:val="00533473"/>
    <w:rsid w:val="005340C1"/>
    <w:rsid w:val="00543063"/>
    <w:rsid w:val="0058554D"/>
    <w:rsid w:val="005C5FE7"/>
    <w:rsid w:val="005E371A"/>
    <w:rsid w:val="0063220C"/>
    <w:rsid w:val="00640700"/>
    <w:rsid w:val="00646965"/>
    <w:rsid w:val="0065718E"/>
    <w:rsid w:val="00666782"/>
    <w:rsid w:val="0067667D"/>
    <w:rsid w:val="00690975"/>
    <w:rsid w:val="006D1746"/>
    <w:rsid w:val="006D2E00"/>
    <w:rsid w:val="006D2F55"/>
    <w:rsid w:val="006D5E3C"/>
    <w:rsid w:val="006D6D4C"/>
    <w:rsid w:val="006E3F38"/>
    <w:rsid w:val="006F298C"/>
    <w:rsid w:val="00761508"/>
    <w:rsid w:val="0082201F"/>
    <w:rsid w:val="008275F2"/>
    <w:rsid w:val="008B1272"/>
    <w:rsid w:val="008C75BD"/>
    <w:rsid w:val="00931C9C"/>
    <w:rsid w:val="0093551F"/>
    <w:rsid w:val="009567BF"/>
    <w:rsid w:val="009725CB"/>
    <w:rsid w:val="009B5F76"/>
    <w:rsid w:val="009C4504"/>
    <w:rsid w:val="00A0583E"/>
    <w:rsid w:val="00A1033D"/>
    <w:rsid w:val="00A6206F"/>
    <w:rsid w:val="00A85F1C"/>
    <w:rsid w:val="00A90B63"/>
    <w:rsid w:val="00AA5B14"/>
    <w:rsid w:val="00AC33AD"/>
    <w:rsid w:val="00B62D8F"/>
    <w:rsid w:val="00B858D9"/>
    <w:rsid w:val="00B865A2"/>
    <w:rsid w:val="00BB645A"/>
    <w:rsid w:val="00C00B7D"/>
    <w:rsid w:val="00C45A69"/>
    <w:rsid w:val="00C55D6A"/>
    <w:rsid w:val="00C642C7"/>
    <w:rsid w:val="00C963D8"/>
    <w:rsid w:val="00CD2A6F"/>
    <w:rsid w:val="00CD362E"/>
    <w:rsid w:val="00CE5795"/>
    <w:rsid w:val="00D15422"/>
    <w:rsid w:val="00DC765B"/>
    <w:rsid w:val="00E549C8"/>
    <w:rsid w:val="00E706BA"/>
    <w:rsid w:val="00E86C92"/>
    <w:rsid w:val="00E95B90"/>
    <w:rsid w:val="00E97DA1"/>
    <w:rsid w:val="00ED26E8"/>
    <w:rsid w:val="00ED54D2"/>
    <w:rsid w:val="00F1730E"/>
    <w:rsid w:val="00F32DF8"/>
    <w:rsid w:val="00FA2A27"/>
    <w:rsid w:val="00FC27AD"/>
    <w:rsid w:val="00FD542B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23"/>
      </w:numPr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FD542B"/>
    <w:rPr>
      <w:rFonts w:ascii="Arial" w:hAnsi="Arial"/>
      <w:spacing w:val="-5"/>
    </w:rPr>
  </w:style>
  <w:style w:type="character" w:styleId="Hyperlink">
    <w:name w:val="Hyperlink"/>
    <w:basedOn w:val="DefaultParagraphFont"/>
    <w:rsid w:val="00234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23"/>
      </w:numPr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FD542B"/>
    <w:rPr>
      <w:rFonts w:ascii="Arial" w:hAnsi="Arial"/>
      <w:spacing w:val="-5"/>
    </w:rPr>
  </w:style>
  <w:style w:type="character" w:styleId="Hyperlink">
    <w:name w:val="Hyperlink"/>
    <w:basedOn w:val="DefaultParagraphFont"/>
    <w:rsid w:val="0023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evley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Rievley</dc:creator>
  <cp:lastModifiedBy>krievley</cp:lastModifiedBy>
  <cp:revision>2</cp:revision>
  <dcterms:created xsi:type="dcterms:W3CDTF">2015-06-30T22:25:00Z</dcterms:created>
  <dcterms:modified xsi:type="dcterms:W3CDTF">2015-06-30T22:25:00Z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